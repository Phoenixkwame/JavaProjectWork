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9B4" w:rsidRDefault="001C0428">
      <w:pPr>
        <w:pStyle w:val="ListParagraph"/>
        <w:numPr>
          <w:ilvl w:val="0"/>
          <w:numId w:val="1"/>
        </w:numPr>
      </w:pPr>
      <w:r>
        <w:t>MAKE SURE ALL DETAILS ARE PROVIDED AND NONE OF THEM SHOULD BE EXEMPTED</w:t>
      </w:r>
    </w:p>
    <w:p w:rsidR="001859B4" w:rsidRDefault="001C0428">
      <w:pPr>
        <w:pStyle w:val="ListParagraph"/>
        <w:numPr>
          <w:ilvl w:val="0"/>
          <w:numId w:val="1"/>
        </w:numPr>
      </w:pPr>
      <w:r>
        <w:t>ALL DETAILS SHOULD BE FILLED IN CAPS</w:t>
      </w:r>
    </w:p>
    <w:p w:rsidR="001859B4" w:rsidRDefault="001C0428">
      <w:pPr>
        <w:pStyle w:val="ListParagraph"/>
        <w:numPr>
          <w:ilvl w:val="0"/>
          <w:numId w:val="1"/>
        </w:numPr>
      </w:pPr>
      <w:r>
        <w:t>UPLOAD THE FORMS ON THE PORTAL AND APPLY FOR THE PREFERED HOSTEL</w:t>
      </w:r>
    </w:p>
    <w:p w:rsidR="001859B4" w:rsidRDefault="001C0428">
      <w:pPr>
        <w:pStyle w:val="ListParagraph"/>
        <w:numPr>
          <w:ilvl w:val="0"/>
          <w:numId w:val="1"/>
        </w:numPr>
      </w:pPr>
      <w:r>
        <w:t>UPLOAD YOUR</w:t>
      </w:r>
      <w:r>
        <w:t xml:space="preserve"> PASSPORT PICTURE </w:t>
      </w:r>
    </w:p>
    <w:p w:rsidR="001859B4" w:rsidRDefault="001C0428">
      <w:pPr>
        <w:pStyle w:val="ListParagraph"/>
        <w:numPr>
          <w:ilvl w:val="0"/>
          <w:numId w:val="1"/>
        </w:numPr>
      </w:pPr>
      <w:r>
        <w:t>PASSPORT PICTURE SHOULD BE IN JPG FORM ONLY AND HAVE THE SIZE OF 45MM X 35MM</w:t>
      </w:r>
    </w:p>
    <w:p w:rsidR="001859B4" w:rsidRDefault="001859B4">
      <w:pPr>
        <w:pStyle w:val="ListParagraph"/>
      </w:pPr>
    </w:p>
    <w:p w:rsidR="001859B4" w:rsidRDefault="001859B4"/>
    <w:p w:rsidR="001859B4" w:rsidRDefault="001C0428">
      <w:r>
        <w:t>NOTE: WHEN FOUND OUT ANY WRONG INFORMATION, APPLICANT WOULD BE PENALIZED.</w:t>
      </w:r>
    </w:p>
    <w:p w:rsidR="001859B4" w:rsidRDefault="001C0428">
      <w:r>
        <w:t>PROCEED TO FILL THE FORM</w:t>
      </w:r>
    </w:p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859B4"/>
    <w:p w:rsidR="001859B4" w:rsidRDefault="001C04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-400050</wp:posOffset>
                </wp:positionV>
                <wp:extent cx="1200150" cy="1171575"/>
                <wp:effectExtent l="0" t="0" r="19050" b="28575"/>
                <wp:wrapNone/>
                <wp:docPr id="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BBCD863" id="Rectangle 19" o:spid="_x0000_s1026" style="position:absolute;margin-left:306pt;margin-top:-31.5pt;width:94.5pt;height:9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" strokeweight=".35281mm">
                <v:textbox inset="0,0,0,0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3790946</wp:posOffset>
                </wp:positionH>
                <wp:positionV relativeFrom="paragraph">
                  <wp:posOffset>-466728</wp:posOffset>
                </wp:positionV>
                <wp:extent cx="1371600" cy="1314449"/>
                <wp:effectExtent l="0" t="0" r="19050" b="19051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14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01EED32" id="Rectangle 1" o:spid="_x0000_s1026" style="position:absolute;margin-left:298.5pt;margin-top:-36.75pt;width:108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" strokeweight=".35281mm">
                <v:textbox inset="0,0,0,0"/>
              </v:rect>
            </w:pict>
          </mc:Fallback>
        </mc:AlternateContent>
      </w:r>
    </w:p>
    <w:p w:rsidR="001859B4" w:rsidRDefault="001859B4"/>
    <w:p w:rsidR="001859B4" w:rsidRDefault="001859B4"/>
    <w:p w:rsidR="001859B4" w:rsidRDefault="001C04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color w:val="FF0000"/>
        </w:rPr>
        <w:t xml:space="preserve">UPLOAD </w:t>
      </w:r>
      <w:r>
        <w:rPr>
          <w:color w:val="FF0000"/>
        </w:rPr>
        <w:t>PASSPORT PICTURE</w:t>
      </w:r>
    </w:p>
    <w:p w:rsidR="001859B4" w:rsidRDefault="001859B4"/>
    <w:p w:rsidR="001859B4" w:rsidRDefault="001C0428">
      <w:pPr>
        <w:tabs>
          <w:tab w:val="left" w:pos="352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10158</wp:posOffset>
                </wp:positionV>
                <wp:extent cx="4295778" cy="304796"/>
                <wp:effectExtent l="0" t="0" r="28572" b="19054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8" cy="304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6.5pt;margin-top:.8pt;width:338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  <w:r>
        <w:t>TITTLE(MR/MRS):</w:t>
      </w:r>
      <w:r>
        <w:tab/>
      </w:r>
    </w:p>
    <w:p w:rsidR="001859B4" w:rsidRDefault="001859B4">
      <w:pPr>
        <w:tabs>
          <w:tab w:val="left" w:pos="3525"/>
        </w:tabs>
      </w:pPr>
    </w:p>
    <w:p w:rsidR="001859B4" w:rsidRDefault="001C0428">
      <w:pPr>
        <w:tabs>
          <w:tab w:val="center" w:pos="4513"/>
          <w:tab w:val="left" w:pos="49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962021</wp:posOffset>
                </wp:positionH>
                <wp:positionV relativeFrom="paragraph">
                  <wp:posOffset>48262</wp:posOffset>
                </wp:positionV>
                <wp:extent cx="4333871" cy="295278"/>
                <wp:effectExtent l="0" t="0" r="9529" b="28572"/>
                <wp:wrapNone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1" cy="295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75.75pt;margin-top:3.8pt;width:341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  <w:r>
        <w:t>FIRST NAME:</w:t>
      </w:r>
      <w:r>
        <w:tab/>
      </w:r>
      <w:r>
        <w:tab/>
      </w:r>
    </w:p>
    <w:p w:rsidR="001859B4" w:rsidRDefault="001C0428">
      <w:pPr>
        <w:tabs>
          <w:tab w:val="center" w:pos="4513"/>
          <w:tab w:val="left" w:pos="49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276862</wp:posOffset>
                </wp:positionV>
                <wp:extent cx="4295778" cy="285750"/>
                <wp:effectExtent l="0" t="0" r="28572" b="19050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8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74.25pt;margin-top:21.8pt;width:338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</w:p>
    <w:p w:rsidR="001859B4" w:rsidRDefault="001C0428">
      <w:pPr>
        <w:tabs>
          <w:tab w:val="center" w:pos="4513"/>
          <w:tab w:val="left" w:pos="4920"/>
        </w:tabs>
      </w:pPr>
      <w:r>
        <w:t>LAST NAME:</w:t>
      </w:r>
      <w:r>
        <w:tab/>
      </w:r>
      <w:r>
        <w:tab/>
      </w:r>
    </w:p>
    <w:p w:rsidR="001859B4" w:rsidRDefault="001859B4">
      <w:pPr>
        <w:tabs>
          <w:tab w:val="center" w:pos="4513"/>
          <w:tab w:val="left" w:pos="4920"/>
        </w:tabs>
      </w:pPr>
    </w:p>
    <w:p w:rsidR="001859B4" w:rsidRDefault="001C0428">
      <w:pPr>
        <w:tabs>
          <w:tab w:val="left" w:pos="49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952503</wp:posOffset>
                </wp:positionH>
                <wp:positionV relativeFrom="paragraph">
                  <wp:posOffset>10799</wp:posOffset>
                </wp:positionV>
                <wp:extent cx="4314825" cy="304796"/>
                <wp:effectExtent l="0" t="0" r="28575" b="19054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304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75pt;margin-top:.85pt;width:339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  <w:r>
        <w:t>ADDRESS:</w:t>
      </w:r>
      <w:r>
        <w:tab/>
      </w:r>
    </w:p>
    <w:p w:rsidR="001859B4" w:rsidRDefault="001859B4">
      <w:pPr>
        <w:tabs>
          <w:tab w:val="left" w:pos="4920"/>
        </w:tabs>
      </w:pPr>
    </w:p>
    <w:p w:rsidR="001859B4" w:rsidRDefault="001C0428">
      <w:pPr>
        <w:tabs>
          <w:tab w:val="left" w:pos="49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981078</wp:posOffset>
                </wp:positionH>
                <wp:positionV relativeFrom="paragraph">
                  <wp:posOffset>39364</wp:posOffset>
                </wp:positionV>
                <wp:extent cx="4295778" cy="352428"/>
                <wp:effectExtent l="0" t="0" r="28572" b="28572"/>
                <wp:wrapNone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8" cy="3524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77.25pt;margin-top:3.1pt;width:338.2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  <w:r>
        <w:t>DATE OF BIRTH:</w:t>
      </w:r>
      <w:r>
        <w:tab/>
      </w:r>
    </w:p>
    <w:p w:rsidR="001859B4" w:rsidRDefault="001859B4">
      <w:pPr>
        <w:tabs>
          <w:tab w:val="left" w:pos="4920"/>
        </w:tabs>
      </w:pPr>
    </w:p>
    <w:p w:rsidR="001859B4" w:rsidRDefault="001C0428">
      <w:pPr>
        <w:tabs>
          <w:tab w:val="left" w:pos="49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962021</wp:posOffset>
                </wp:positionH>
                <wp:positionV relativeFrom="paragraph">
                  <wp:posOffset>11430</wp:posOffset>
                </wp:positionV>
                <wp:extent cx="4305296" cy="314325"/>
                <wp:effectExtent l="0" t="0" r="19054" b="28575"/>
                <wp:wrapNone/>
                <wp:docPr id="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296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75.75pt;margin-top:.9pt;width:339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  <w:r>
        <w:t>EMAIL:</w:t>
      </w:r>
      <w:r>
        <w:tab/>
      </w:r>
    </w:p>
    <w:p w:rsidR="001859B4" w:rsidRDefault="001859B4">
      <w:pPr>
        <w:tabs>
          <w:tab w:val="left" w:pos="4920"/>
        </w:tabs>
      </w:pPr>
    </w:p>
    <w:p w:rsidR="001859B4" w:rsidRDefault="001C0428">
      <w:pPr>
        <w:tabs>
          <w:tab w:val="center" w:pos="4513"/>
          <w:tab w:val="left" w:pos="49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981078</wp:posOffset>
                </wp:positionH>
                <wp:positionV relativeFrom="paragraph">
                  <wp:posOffset>30476</wp:posOffset>
                </wp:positionV>
                <wp:extent cx="4295778" cy="314325"/>
                <wp:effectExtent l="0" t="0" r="28572" b="28575"/>
                <wp:wrapNone/>
                <wp:docPr id="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8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77.25pt;margin-top:2.4pt;width:338.2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  <w:r>
        <w:t>MARITAL STATUS:</w:t>
      </w:r>
      <w:r>
        <w:tab/>
      </w:r>
      <w:r>
        <w:tab/>
      </w:r>
    </w:p>
    <w:p w:rsidR="001859B4" w:rsidRDefault="001C0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859B4" w:rsidRDefault="001C0428">
      <w:pPr>
        <w:tabs>
          <w:tab w:val="center" w:pos="451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1038228</wp:posOffset>
                </wp:positionH>
                <wp:positionV relativeFrom="paragraph">
                  <wp:posOffset>12060</wp:posOffset>
                </wp:positionV>
                <wp:extent cx="4257675" cy="295278"/>
                <wp:effectExtent l="0" t="0" r="28575" b="28572"/>
                <wp:wrapNone/>
                <wp:docPr id="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295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margin-left:81.75pt;margin-top:.95pt;width:335.2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  <w:r>
        <w:t>COUNTRY:</w:t>
      </w:r>
      <w:r>
        <w:tab/>
      </w:r>
    </w:p>
    <w:p w:rsidR="001859B4" w:rsidRDefault="001859B4">
      <w:pPr>
        <w:tabs>
          <w:tab w:val="center" w:pos="4513"/>
        </w:tabs>
        <w:jc w:val="right"/>
      </w:pPr>
    </w:p>
    <w:p w:rsidR="001859B4" w:rsidRDefault="001C0428">
      <w:pPr>
        <w:tabs>
          <w:tab w:val="center" w:pos="4513"/>
          <w:tab w:val="left" w:pos="496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1047746</wp:posOffset>
                </wp:positionH>
                <wp:positionV relativeFrom="paragraph">
                  <wp:posOffset>21588</wp:posOffset>
                </wp:positionV>
                <wp:extent cx="4267203" cy="314325"/>
                <wp:effectExtent l="0" t="0" r="19047" b="28575"/>
                <wp:wrapNone/>
                <wp:docPr id="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3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4" type="#_x0000_t202" style="position:absolute;margin-left:82.5pt;margin-top:1.7pt;width:336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  <w:r>
        <w:t>CONTACT:</w:t>
      </w:r>
      <w:r>
        <w:tab/>
      </w:r>
      <w:r>
        <w:tab/>
      </w:r>
    </w:p>
    <w:p w:rsidR="001859B4" w:rsidRDefault="001C0428">
      <w:pPr>
        <w:tabs>
          <w:tab w:val="center" w:pos="4513"/>
          <w:tab w:val="left" w:pos="496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1019171</wp:posOffset>
                </wp:positionH>
                <wp:positionV relativeFrom="paragraph">
                  <wp:posOffset>278763</wp:posOffset>
                </wp:positionV>
                <wp:extent cx="4324353" cy="352428"/>
                <wp:effectExtent l="0" t="0" r="19047" b="28572"/>
                <wp:wrapNone/>
                <wp:docPr id="1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3" cy="3524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margin-left:80.25pt;margin-top:21.95pt;width:340.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</w:p>
    <w:p w:rsidR="001859B4" w:rsidRDefault="001C0428">
      <w:pPr>
        <w:tabs>
          <w:tab w:val="left" w:pos="4965"/>
        </w:tabs>
      </w:pPr>
      <w:r>
        <w:t>FATHERS NAME:</w:t>
      </w:r>
      <w:r>
        <w:tab/>
      </w:r>
    </w:p>
    <w:p w:rsidR="001859B4" w:rsidRDefault="001859B4">
      <w:pPr>
        <w:tabs>
          <w:tab w:val="left" w:pos="4965"/>
        </w:tabs>
      </w:pPr>
    </w:p>
    <w:p w:rsidR="001859B4" w:rsidRDefault="001C0428">
      <w:pPr>
        <w:tabs>
          <w:tab w:val="left" w:pos="4965"/>
          <w:tab w:val="right" w:pos="902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12701</wp:posOffset>
                </wp:positionV>
                <wp:extent cx="4267203" cy="323853"/>
                <wp:effectExtent l="0" t="0" r="19047" b="19047"/>
                <wp:wrapNone/>
                <wp:docPr id="1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3" cy="323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6" type="#_x0000_t202" style="position:absolute;margin-left:85.5pt;margin-top:1pt;width:336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  <w:r>
        <w:t>MOTHERS NAME:</w:t>
      </w:r>
      <w:r>
        <w:tab/>
      </w:r>
      <w:r>
        <w:tab/>
      </w:r>
    </w:p>
    <w:p w:rsidR="00226587" w:rsidRDefault="00226587">
      <w:pPr>
        <w:tabs>
          <w:tab w:val="left" w:pos="496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162B5" wp14:editId="7D649563">
                <wp:simplePos x="0" y="0"/>
                <wp:positionH relativeFrom="column">
                  <wp:posOffset>1247140</wp:posOffset>
                </wp:positionH>
                <wp:positionV relativeFrom="paragraph">
                  <wp:posOffset>233045</wp:posOffset>
                </wp:positionV>
                <wp:extent cx="4133215" cy="323850"/>
                <wp:effectExtent l="0" t="0" r="19685" b="19050"/>
                <wp:wrapNone/>
                <wp:docPr id="1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21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162B5" id="Text Box 16" o:spid="_x0000_s1037" type="#_x0000_t202" style="position:absolute;margin-left:98.2pt;margin-top:18.35pt;width:325.4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" strokeweight=".17625mm">
                <v:textbox>
                  <w:txbxContent>
                    <w:p w:rsidR="001859B4" w:rsidRDefault="001859B4"/>
                  </w:txbxContent>
                </v:textbox>
              </v:shape>
            </w:pict>
          </mc:Fallback>
        </mc:AlternateContent>
      </w:r>
    </w:p>
    <w:p w:rsidR="001859B4" w:rsidRDefault="001C0428">
      <w:pPr>
        <w:tabs>
          <w:tab w:val="left" w:pos="4965"/>
        </w:tabs>
      </w:pPr>
      <w:r>
        <w:t>MOTHERS CONTACT:</w:t>
      </w:r>
      <w:r>
        <w:tab/>
      </w:r>
    </w:p>
    <w:p w:rsidR="001859B4" w:rsidRDefault="00226587">
      <w:pPr>
        <w:tabs>
          <w:tab w:val="left" w:pos="496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C7838" wp14:editId="389CEEC3">
                <wp:simplePos x="0" y="0"/>
                <wp:positionH relativeFrom="column">
                  <wp:posOffset>1247775</wp:posOffset>
                </wp:positionH>
                <wp:positionV relativeFrom="paragraph">
                  <wp:posOffset>172085</wp:posOffset>
                </wp:positionV>
                <wp:extent cx="4267200" cy="295275"/>
                <wp:effectExtent l="0" t="0" r="19050" b="28575"/>
                <wp:wrapNone/>
                <wp:docPr id="1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859B4" w:rsidRDefault="001859B4"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C7838" id="Text Box 17" o:spid="_x0000_s1038" type="#_x0000_t202" style="position:absolute;margin-left:98.25pt;margin-top:13.55pt;width:336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" strokeweight=".17625mm">
                <v:textbox>
                  <w:txbxContent>
                    <w:p w:rsidR="001859B4" w:rsidRDefault="001859B4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859B4" w:rsidRDefault="00226587">
      <w:pPr>
        <w:tabs>
          <w:tab w:val="left" w:pos="4995"/>
        </w:tabs>
      </w:pPr>
      <w:r>
        <w:t>FA</w:t>
      </w:r>
      <w:r w:rsidR="001C0428">
        <w:t>THERS CONTACT:</w:t>
      </w:r>
    </w:p>
    <w:sectPr w:rsidR="001859B4" w:rsidSect="00226587">
      <w:pgSz w:w="11906" w:h="16838"/>
      <w:pgMar w:top="1440" w:right="1440" w:bottom="4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428" w:rsidRDefault="001C0428">
      <w:pPr>
        <w:spacing w:after="0" w:line="240" w:lineRule="auto"/>
      </w:pPr>
      <w:r>
        <w:separator/>
      </w:r>
    </w:p>
  </w:endnote>
  <w:endnote w:type="continuationSeparator" w:id="0">
    <w:p w:rsidR="001C0428" w:rsidRDefault="001C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428" w:rsidRDefault="001C04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C0428" w:rsidRDefault="001C0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14256"/>
    <w:multiLevelType w:val="multilevel"/>
    <w:tmpl w:val="49E8B916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859B4"/>
    <w:rsid w:val="00161177"/>
    <w:rsid w:val="001859B4"/>
    <w:rsid w:val="001C0428"/>
    <w:rsid w:val="0022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15A7"/>
  <w15:docId w15:val="{D51FD178-518A-4895-B2BD-3907B8F2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Eddie</cp:lastModifiedBy>
  <cp:revision>2</cp:revision>
  <dcterms:created xsi:type="dcterms:W3CDTF">2022-09-02T03:43:00Z</dcterms:created>
  <dcterms:modified xsi:type="dcterms:W3CDTF">2022-09-02T03:43:00Z</dcterms:modified>
</cp:coreProperties>
</file>